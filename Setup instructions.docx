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C2A" w:rsidRPr="008971CC" w:rsidRDefault="00F35110" w:rsidP="00A17D33">
      <w:pPr>
        <w:pStyle w:val="NoSpacing"/>
        <w:rPr>
          <w:b/>
        </w:rPr>
      </w:pPr>
      <w:r w:rsidRPr="008971CC">
        <w:rPr>
          <w:b/>
        </w:rPr>
        <w:t>Setup instructions for photon project:</w:t>
      </w:r>
    </w:p>
    <w:p w:rsidR="00F35110" w:rsidRDefault="00F35110" w:rsidP="00A17D33">
      <w:pPr>
        <w:pStyle w:val="NoSpacing"/>
      </w:pPr>
    </w:p>
    <w:p w:rsidR="000A4B2A" w:rsidRDefault="000A4B2A" w:rsidP="00A17D33">
      <w:pPr>
        <w:pStyle w:val="NoSpacing"/>
      </w:pPr>
      <w:r>
        <w:rPr>
          <w:b/>
        </w:rPr>
        <w:t>Install github</w:t>
      </w:r>
      <w:r>
        <w:t>(</w:t>
      </w:r>
      <w:hyperlink r:id="rId6" w:history="1">
        <w:r w:rsidRPr="008D1E4F">
          <w:rPr>
            <w:rStyle w:val="Hyperlink"/>
          </w:rPr>
          <w:t>http://windows.github.com/</w:t>
        </w:r>
      </w:hyperlink>
      <w:r>
        <w:t xml:space="preserve">) </w:t>
      </w:r>
    </w:p>
    <w:p w:rsidR="000A4B2A" w:rsidRDefault="000A4B2A" w:rsidP="00A17D33">
      <w:pPr>
        <w:pStyle w:val="NoSpacing"/>
      </w:pPr>
      <w:r>
        <w:tab/>
        <w:t xml:space="preserve">-In the github client: </w:t>
      </w:r>
      <w:r w:rsidR="000A1B92">
        <w:t>tools-&gt;options</w:t>
      </w:r>
    </w:p>
    <w:p w:rsidR="000A1B92" w:rsidRDefault="000A1B92" w:rsidP="00A17D33">
      <w:pPr>
        <w:pStyle w:val="NoSpacing"/>
      </w:pPr>
      <w:r>
        <w:tab/>
      </w:r>
      <w:r>
        <w:tab/>
        <w:t>-Define your storage directory, if you want github to sync projects to a particular place</w:t>
      </w:r>
    </w:p>
    <w:p w:rsidR="000A4B2A" w:rsidRDefault="000A4B2A" w:rsidP="00A17D33">
      <w:pPr>
        <w:pStyle w:val="NoSpacing"/>
      </w:pPr>
      <w:r>
        <w:tab/>
        <w:t>-Send me your account name and I will add you to the project</w:t>
      </w:r>
    </w:p>
    <w:p w:rsidR="000A4B2A" w:rsidRDefault="000A4B2A" w:rsidP="000A4B2A">
      <w:pPr>
        <w:pStyle w:val="NoSpacing"/>
        <w:ind w:left="720"/>
      </w:pPr>
      <w:r>
        <w:t>-Once you see the repository on your github homepage, select it and then click “Clone in Windows”</w:t>
      </w:r>
    </w:p>
    <w:p w:rsidR="000A1B92" w:rsidRDefault="000A1B92" w:rsidP="000A4B2A">
      <w:pPr>
        <w:pStyle w:val="NoSpacing"/>
        <w:ind w:left="720"/>
      </w:pPr>
      <w:r>
        <w:t>-This will create a folder called “photon”, under your default storage directory defined above</w:t>
      </w:r>
    </w:p>
    <w:p w:rsidR="005104D6" w:rsidRDefault="005104D6" w:rsidP="000A4B2A">
      <w:pPr>
        <w:pStyle w:val="NoSpacing"/>
        <w:ind w:left="720"/>
      </w:pPr>
      <w:r>
        <w:t>-If successful, you should find some project files, including these instructions in the directory</w:t>
      </w:r>
    </w:p>
    <w:p w:rsidR="003E6494" w:rsidRDefault="003E6494" w:rsidP="003E6494">
      <w:pPr>
        <w:pStyle w:val="NoSpacing"/>
        <w:rPr>
          <w:b/>
        </w:rPr>
      </w:pPr>
    </w:p>
    <w:p w:rsidR="003E6494" w:rsidRDefault="003E6494" w:rsidP="003E6494">
      <w:pPr>
        <w:pStyle w:val="NoSpacing"/>
        <w:rPr>
          <w:b/>
        </w:rPr>
      </w:pPr>
      <w:r>
        <w:rPr>
          <w:b/>
        </w:rPr>
        <w:t>Using github</w:t>
      </w:r>
    </w:p>
    <w:p w:rsidR="003E6494" w:rsidRDefault="003E6494" w:rsidP="003E6494">
      <w:pPr>
        <w:pStyle w:val="NoSpacing"/>
        <w:ind w:left="720"/>
      </w:pPr>
      <w:r>
        <w:t xml:space="preserve">-When you make changes (editing, creating or deleting files), the github client will ask you to commit those changes, including entering a description of what you did. Once you’ve done that, </w:t>
      </w:r>
      <w:r>
        <w:tab/>
      </w:r>
    </w:p>
    <w:p w:rsidR="003E6494" w:rsidRPr="003E6494" w:rsidRDefault="003E6494" w:rsidP="003E6494">
      <w:pPr>
        <w:pStyle w:val="NoSpacing"/>
        <w:ind w:left="720"/>
      </w:pPr>
      <w:r>
        <w:t xml:space="preserve">click sync (along the top toolbar) to upload the changes to the web. Likewise, if you click on the repository, github will check to see if your local copy is up to date—if not, “sync” will flash at the top, and clicking it will download any new changes. </w:t>
      </w:r>
      <w:r w:rsidR="008338C0">
        <w:t xml:space="preserve">It is crucial that we always sync before editing files, and sync when we are finished—otherwise things will get out of date. </w:t>
      </w:r>
      <w:r>
        <w:t xml:space="preserve">Try this process out by creating a text file and then syncing it to the hub. </w:t>
      </w:r>
    </w:p>
    <w:p w:rsidR="000A4B2A" w:rsidRDefault="000A4B2A" w:rsidP="00A17D33">
      <w:pPr>
        <w:pStyle w:val="NoSpacing"/>
      </w:pPr>
    </w:p>
    <w:p w:rsidR="000A4B2A" w:rsidRDefault="000A4B2A" w:rsidP="00A17D33">
      <w:pPr>
        <w:pStyle w:val="NoSpacing"/>
      </w:pPr>
    </w:p>
    <w:p w:rsidR="00F35110" w:rsidRDefault="00F35110" w:rsidP="00A17D33">
      <w:pPr>
        <w:pStyle w:val="NoSpacing"/>
      </w:pPr>
      <w:r w:rsidRPr="00A17D33">
        <w:rPr>
          <w:b/>
        </w:rPr>
        <w:t>Install Cygwin</w:t>
      </w:r>
      <w:r>
        <w:t xml:space="preserve"> (</w:t>
      </w:r>
      <w:hyperlink r:id="rId7" w:history="1">
        <w:r w:rsidRPr="008D1E4F">
          <w:rPr>
            <w:rStyle w:val="Hyperlink"/>
          </w:rPr>
          <w:t>http://cygwin.com/install.html</w:t>
        </w:r>
      </w:hyperlink>
      <w:r>
        <w:t>)</w:t>
      </w:r>
    </w:p>
    <w:p w:rsidR="00F35110" w:rsidRDefault="00F35110" w:rsidP="008971CC">
      <w:pPr>
        <w:pStyle w:val="NoSpacing"/>
        <w:ind w:firstLine="720"/>
      </w:pPr>
      <w:r>
        <w:t>Select openssh and rsync  packages during install</w:t>
      </w:r>
    </w:p>
    <w:p w:rsidR="00F35110" w:rsidRDefault="00F35110" w:rsidP="00A17D33">
      <w:pPr>
        <w:pStyle w:val="NoSpacing"/>
      </w:pPr>
    </w:p>
    <w:p w:rsidR="00F35110" w:rsidRPr="00A17D33" w:rsidRDefault="00A17D33" w:rsidP="00A17D33">
      <w:pPr>
        <w:pStyle w:val="NoSpacing"/>
        <w:rPr>
          <w:b/>
        </w:rPr>
      </w:pPr>
      <w:r w:rsidRPr="00A17D33">
        <w:rPr>
          <w:b/>
        </w:rPr>
        <w:t>Setup</w:t>
      </w:r>
      <w:r w:rsidR="00DA166A" w:rsidRPr="00A17D33">
        <w:rPr>
          <w:b/>
        </w:rPr>
        <w:t xml:space="preserve"> Cygwin</w:t>
      </w:r>
    </w:p>
    <w:p w:rsidR="00DA166A" w:rsidRDefault="00DA166A" w:rsidP="00A17D33">
      <w:pPr>
        <w:pStyle w:val="NoSpacing"/>
        <w:rPr>
          <w:u w:val="single"/>
        </w:rPr>
      </w:pPr>
      <w:r>
        <w:tab/>
      </w:r>
      <w:r w:rsidRPr="008971CC">
        <w:rPr>
          <w:u w:val="single"/>
        </w:rPr>
        <w:t>Generate ssh key</w:t>
      </w:r>
    </w:p>
    <w:p w:rsidR="009321C6" w:rsidRPr="009321C6" w:rsidRDefault="009321C6" w:rsidP="00A17D33">
      <w:pPr>
        <w:pStyle w:val="NoSpacing"/>
      </w:pPr>
      <w:r>
        <w:tab/>
      </w:r>
      <w:r>
        <w:tab/>
        <w:t>ssh-keygen</w:t>
      </w:r>
    </w:p>
    <w:p w:rsidR="00DA166A" w:rsidRDefault="00DA166A" w:rsidP="00A17D33">
      <w:pPr>
        <w:pStyle w:val="NoSpacing"/>
      </w:pPr>
      <w:r>
        <w:t xml:space="preserve"> </w:t>
      </w:r>
      <w:r w:rsidR="00A17D33">
        <w:tab/>
      </w:r>
      <w:r w:rsidR="008971CC">
        <w:tab/>
      </w:r>
      <w:r w:rsidR="009321C6">
        <w:t>ssh-copy</w:t>
      </w:r>
      <w:r>
        <w:t xml:space="preserve">-id ece.pace.gatech.edu </w:t>
      </w:r>
      <w:hyperlink r:id="rId8" w:history="1">
        <w:r w:rsidRPr="008D1E4F">
          <w:rPr>
            <w:rStyle w:val="Hyperlink"/>
          </w:rPr>
          <w:t>username@ece.pace.gatech.edu</w:t>
        </w:r>
      </w:hyperlink>
    </w:p>
    <w:p w:rsidR="00A17D33" w:rsidRDefault="00DA166A" w:rsidP="008971CC">
      <w:pPr>
        <w:pStyle w:val="NoSpacing"/>
        <w:ind w:left="720" w:firstLine="720"/>
      </w:pPr>
      <w:r>
        <w:t>enter password</w:t>
      </w:r>
      <w:r w:rsidR="00A17D33">
        <w:t xml:space="preserve"> when prompted</w:t>
      </w:r>
    </w:p>
    <w:p w:rsidR="00A17D33" w:rsidRDefault="00A17D33" w:rsidP="00A17D33">
      <w:pPr>
        <w:pStyle w:val="NoSpacing"/>
        <w:ind w:left="720"/>
      </w:pPr>
      <w:r>
        <w:t xml:space="preserve">Now you can ssh to pace from Cygwin by typing ssh ece.pace.gatech.edu – </w:t>
      </w:r>
      <w:r w:rsidR="00C15DA8">
        <w:t>no username or password requ</w:t>
      </w:r>
      <w:r w:rsidR="00257EDB">
        <w:t>ired</w:t>
      </w:r>
      <w:bookmarkStart w:id="0" w:name="_GoBack"/>
      <w:bookmarkEnd w:id="0"/>
    </w:p>
    <w:p w:rsidR="00A17D33" w:rsidRDefault="00A17D33" w:rsidP="00A17D33">
      <w:pPr>
        <w:pStyle w:val="NoSpacing"/>
        <w:ind w:left="720"/>
      </w:pPr>
    </w:p>
    <w:p w:rsidR="00A17D33" w:rsidRPr="008971CC" w:rsidRDefault="00A17D33" w:rsidP="00A17D33">
      <w:pPr>
        <w:pStyle w:val="NoSpacing"/>
        <w:ind w:left="720"/>
        <w:rPr>
          <w:u w:val="single"/>
        </w:rPr>
      </w:pPr>
      <w:r w:rsidRPr="008971CC">
        <w:rPr>
          <w:u w:val="single"/>
        </w:rPr>
        <w:t xml:space="preserve">Automated copying of local source files to pace, and automatic build on </w:t>
      </w:r>
      <w:r w:rsidR="004F0A31">
        <w:rPr>
          <w:u w:val="single"/>
        </w:rPr>
        <w:t>PACE</w:t>
      </w:r>
      <w:r w:rsidRPr="008971CC">
        <w:rPr>
          <w:u w:val="single"/>
        </w:rPr>
        <w:t xml:space="preserve"> upon completion</w:t>
      </w:r>
    </w:p>
    <w:p w:rsidR="008971CC" w:rsidRDefault="008971CC" w:rsidP="008971CC">
      <w:pPr>
        <w:pStyle w:val="NoSpacing"/>
        <w:ind w:left="1440"/>
      </w:pPr>
      <w:r>
        <w:t>-Edit build.sh to reflect your local project directory –i.e. “/cygdrive/c/your project directory/photon”</w:t>
      </w:r>
      <w:r w:rsidR="00BC0B00">
        <w:t xml:space="preserve"> Note: you have to proceed the file path with cygdrive to get outside the Cygwin environment and into your regular windows files</w:t>
      </w:r>
    </w:p>
    <w:p w:rsidR="008971CC" w:rsidRDefault="008971CC" w:rsidP="008971CC">
      <w:pPr>
        <w:pStyle w:val="NoSpacing"/>
        <w:ind w:left="1440"/>
      </w:pPr>
      <w:r>
        <w:t>-Edit build.sh to reflect your username—</w:t>
      </w:r>
      <w:hyperlink r:id="rId9" w:history="1">
        <w:r w:rsidRPr="008D1E4F">
          <w:rPr>
            <w:rStyle w:val="Hyperlink"/>
          </w:rPr>
          <w:t>username@ece.pace.gatech.edu</w:t>
        </w:r>
      </w:hyperlink>
    </w:p>
    <w:p w:rsidR="008971CC" w:rsidRDefault="008971CC" w:rsidP="008971CC">
      <w:pPr>
        <w:pStyle w:val="NoSpacing"/>
        <w:ind w:left="1440"/>
      </w:pPr>
      <w:r>
        <w:t>-Edit build.sh to reflect your target directory on pace—current setup will place folder “photon” under existing folder “data”, which is probably fine</w:t>
      </w:r>
    </w:p>
    <w:p w:rsidR="00A17D33" w:rsidRDefault="008971CC" w:rsidP="008971CC">
      <w:pPr>
        <w:pStyle w:val="NoSpacing"/>
        <w:ind w:left="1440"/>
      </w:pPr>
      <w:r>
        <w:t>-</w:t>
      </w:r>
      <w:r w:rsidR="00A17D33">
        <w:t>Place build.sh into your Cygwin home directory</w:t>
      </w:r>
      <w:r w:rsidR="00BC0B00">
        <w:t>—i.e. “</w:t>
      </w:r>
      <w:r w:rsidR="00BC0B00" w:rsidRPr="00BC0B00">
        <w:t>C:\cygwin\home\jkeilman3</w:t>
      </w:r>
      <w:r w:rsidR="00BC0B00">
        <w:t>”</w:t>
      </w:r>
    </w:p>
    <w:p w:rsidR="008971CC" w:rsidRDefault="008971CC" w:rsidP="00A17D33">
      <w:pPr>
        <w:pStyle w:val="NoSpacing"/>
        <w:ind w:left="720"/>
      </w:pPr>
      <w:r>
        <w:t>Now you can force a copy and make (if we had a make file) of the project by simply running ./build.sh from the Cygwin command prompt</w:t>
      </w:r>
    </w:p>
    <w:p w:rsidR="00DA166A" w:rsidRDefault="00DA166A" w:rsidP="00A17D33">
      <w:pPr>
        <w:pStyle w:val="NoSpacing"/>
      </w:pPr>
    </w:p>
    <w:p w:rsidR="008971CC" w:rsidRDefault="008971CC" w:rsidP="00A17D33">
      <w:pPr>
        <w:pStyle w:val="NoSpacing"/>
        <w:rPr>
          <w:b/>
        </w:rPr>
      </w:pPr>
      <w:r>
        <w:rPr>
          <w:b/>
        </w:rPr>
        <w:t>Setup IDE</w:t>
      </w:r>
    </w:p>
    <w:p w:rsidR="008971CC" w:rsidRPr="008971CC" w:rsidRDefault="008971CC" w:rsidP="008971CC">
      <w:pPr>
        <w:pStyle w:val="NoSpacing"/>
        <w:ind w:left="720"/>
      </w:pPr>
      <w:r>
        <w:t>I’m tentatively going to use CodeLite (</w:t>
      </w:r>
      <w:hyperlink r:id="rId10" w:history="1">
        <w:r w:rsidRPr="008D1E4F">
          <w:rPr>
            <w:rStyle w:val="Hyperlink"/>
          </w:rPr>
          <w:t>http://www.codelite.org/</w:t>
        </w:r>
      </w:hyperlink>
      <w:r>
        <w:t xml:space="preserve">) to edit the source for this project—it’s more capable than anything we can run on pace, does useful things like syntax highlighting, auto completion (really useful for data structures) and so forth. </w:t>
      </w:r>
    </w:p>
    <w:sectPr w:rsidR="008971CC" w:rsidRPr="00897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D5FAD"/>
    <w:multiLevelType w:val="hybridMultilevel"/>
    <w:tmpl w:val="5D16A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110"/>
    <w:rsid w:val="000A1B92"/>
    <w:rsid w:val="000A4B2A"/>
    <w:rsid w:val="00257EDB"/>
    <w:rsid w:val="00307250"/>
    <w:rsid w:val="0035629B"/>
    <w:rsid w:val="003E6494"/>
    <w:rsid w:val="004F0A31"/>
    <w:rsid w:val="005104D6"/>
    <w:rsid w:val="0058301C"/>
    <w:rsid w:val="00641C2A"/>
    <w:rsid w:val="008338C0"/>
    <w:rsid w:val="008971CC"/>
    <w:rsid w:val="009321C6"/>
    <w:rsid w:val="00A17D33"/>
    <w:rsid w:val="00BC0B00"/>
    <w:rsid w:val="00C12DF4"/>
    <w:rsid w:val="00C15DA8"/>
    <w:rsid w:val="00D76B99"/>
    <w:rsid w:val="00DA166A"/>
    <w:rsid w:val="00F3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110"/>
    <w:rPr>
      <w:color w:val="0000FF" w:themeColor="hyperlink"/>
      <w:u w:val="single"/>
    </w:rPr>
  </w:style>
  <w:style w:type="paragraph" w:styleId="ListParagraph">
    <w:name w:val="List Paragraph"/>
    <w:basedOn w:val="Normal"/>
    <w:uiPriority w:val="34"/>
    <w:qFormat/>
    <w:rsid w:val="00F35110"/>
    <w:pPr>
      <w:ind w:left="720"/>
      <w:contextualSpacing/>
    </w:pPr>
  </w:style>
  <w:style w:type="paragraph" w:styleId="NoSpacing">
    <w:name w:val="No Spacing"/>
    <w:uiPriority w:val="1"/>
    <w:qFormat/>
    <w:rsid w:val="00A17D3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110"/>
    <w:rPr>
      <w:color w:val="0000FF" w:themeColor="hyperlink"/>
      <w:u w:val="single"/>
    </w:rPr>
  </w:style>
  <w:style w:type="paragraph" w:styleId="ListParagraph">
    <w:name w:val="List Paragraph"/>
    <w:basedOn w:val="Normal"/>
    <w:uiPriority w:val="34"/>
    <w:qFormat/>
    <w:rsid w:val="00F35110"/>
    <w:pPr>
      <w:ind w:left="720"/>
      <w:contextualSpacing/>
    </w:pPr>
  </w:style>
  <w:style w:type="paragraph" w:styleId="NoSpacing">
    <w:name w:val="No Spacing"/>
    <w:uiPriority w:val="1"/>
    <w:qFormat/>
    <w:rsid w:val="00A17D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name@ece.pace.gatech.edu" TargetMode="External"/><Relationship Id="rId3" Type="http://schemas.microsoft.com/office/2007/relationships/stylesWithEffects" Target="stylesWithEffects.xml"/><Relationship Id="rId7" Type="http://schemas.openxmlformats.org/officeDocument/2006/relationships/hyperlink" Target="http://cygwin.com/instal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ndows.github.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odelite.org/" TargetMode="External"/><Relationship Id="rId4" Type="http://schemas.openxmlformats.org/officeDocument/2006/relationships/settings" Target="settings.xml"/><Relationship Id="rId9" Type="http://schemas.openxmlformats.org/officeDocument/2006/relationships/hyperlink" Target="mailto:username@ece.pace.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543CFE86.dotm</Template>
  <TotalTime>0</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Keilman, Jacob B</dc:creator>
  <cp:lastModifiedBy>Keilman, Jacob B</cp:lastModifiedBy>
  <cp:revision>3</cp:revision>
  <dcterms:created xsi:type="dcterms:W3CDTF">2012-11-19T22:04:00Z</dcterms:created>
  <dcterms:modified xsi:type="dcterms:W3CDTF">2012-11-19T22:04:00Z</dcterms:modified>
</cp:coreProperties>
</file>